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3D90" w14:textId="6AEFFD78" w:rsidR="00C6554A" w:rsidRDefault="00C6554A" w:rsidP="00C6554A">
      <w:pPr>
        <w:pStyle w:val="Photo"/>
        <w:rPr>
          <w:noProof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14:paraId="723C2203" w14:textId="77777777" w:rsidR="004569C5" w:rsidRDefault="004569C5" w:rsidP="00C6554A">
      <w:pPr>
        <w:pStyle w:val="Photo"/>
        <w:rPr>
          <w:noProof/>
        </w:rPr>
      </w:pPr>
    </w:p>
    <w:p w14:paraId="4027B0B9" w14:textId="77777777" w:rsidR="004569C5" w:rsidRDefault="004569C5" w:rsidP="00C6554A">
      <w:pPr>
        <w:pStyle w:val="Photo"/>
        <w:rPr>
          <w:noProof/>
        </w:rPr>
      </w:pPr>
    </w:p>
    <w:p w14:paraId="27B7DAC5" w14:textId="77777777" w:rsidR="004569C5" w:rsidRDefault="004569C5" w:rsidP="00C6554A">
      <w:pPr>
        <w:pStyle w:val="Photo"/>
        <w:rPr>
          <w:noProof/>
        </w:rPr>
      </w:pPr>
    </w:p>
    <w:p w14:paraId="05746A33" w14:textId="77777777" w:rsidR="004569C5" w:rsidRDefault="004569C5" w:rsidP="00C6554A">
      <w:pPr>
        <w:pStyle w:val="Photo"/>
        <w:rPr>
          <w:noProof/>
        </w:rPr>
      </w:pPr>
    </w:p>
    <w:p w14:paraId="1B077BEB" w14:textId="77777777" w:rsidR="004569C5" w:rsidRDefault="004569C5" w:rsidP="00C6554A">
      <w:pPr>
        <w:pStyle w:val="Photo"/>
        <w:rPr>
          <w:noProof/>
        </w:rPr>
      </w:pPr>
    </w:p>
    <w:p w14:paraId="4A42B2BD" w14:textId="77777777" w:rsidR="004569C5" w:rsidRDefault="004569C5" w:rsidP="00C6554A">
      <w:pPr>
        <w:pStyle w:val="Photo"/>
        <w:rPr>
          <w:noProof/>
        </w:rPr>
      </w:pPr>
    </w:p>
    <w:p w14:paraId="6833E1A9" w14:textId="77777777" w:rsidR="004569C5" w:rsidRDefault="004569C5" w:rsidP="00C6554A">
      <w:pPr>
        <w:pStyle w:val="Photo"/>
        <w:rPr>
          <w:noProof/>
        </w:rPr>
      </w:pPr>
    </w:p>
    <w:p w14:paraId="6A04A274" w14:textId="77777777" w:rsidR="004569C5" w:rsidRDefault="004569C5" w:rsidP="00C6554A">
      <w:pPr>
        <w:pStyle w:val="Photo"/>
        <w:rPr>
          <w:noProof/>
        </w:rPr>
      </w:pPr>
    </w:p>
    <w:p w14:paraId="5E4890AA" w14:textId="77777777" w:rsidR="004569C5" w:rsidRDefault="004569C5" w:rsidP="00C6554A">
      <w:pPr>
        <w:pStyle w:val="Photo"/>
        <w:rPr>
          <w:noProof/>
        </w:rPr>
      </w:pPr>
    </w:p>
    <w:p w14:paraId="697510A0" w14:textId="77777777" w:rsidR="004569C5" w:rsidRDefault="004569C5" w:rsidP="00C6554A">
      <w:pPr>
        <w:pStyle w:val="Photo"/>
        <w:rPr>
          <w:noProof/>
        </w:rPr>
      </w:pPr>
    </w:p>
    <w:p w14:paraId="2FFD8062" w14:textId="77777777" w:rsidR="004569C5" w:rsidRDefault="004569C5" w:rsidP="00C6554A">
      <w:pPr>
        <w:pStyle w:val="Photo"/>
        <w:rPr>
          <w:noProof/>
        </w:rPr>
      </w:pPr>
    </w:p>
    <w:p w14:paraId="3BF59361" w14:textId="77777777" w:rsidR="004569C5" w:rsidRDefault="004569C5" w:rsidP="00C6554A">
      <w:pPr>
        <w:pStyle w:val="Photo"/>
        <w:rPr>
          <w:noProof/>
        </w:rPr>
      </w:pPr>
    </w:p>
    <w:p w14:paraId="52D6366A" w14:textId="77777777" w:rsidR="004569C5" w:rsidRPr="008B5277" w:rsidRDefault="004569C5" w:rsidP="00C6554A">
      <w:pPr>
        <w:pStyle w:val="Photo"/>
      </w:pPr>
    </w:p>
    <w:bookmarkEnd w:id="0"/>
    <w:bookmarkEnd w:id="1"/>
    <w:bookmarkEnd w:id="2"/>
    <w:bookmarkEnd w:id="3"/>
    <w:bookmarkEnd w:id="4"/>
    <w:p w14:paraId="29A89E6C" w14:textId="3D540603" w:rsidR="00C6554A" w:rsidRDefault="004569C5" w:rsidP="00C6554A">
      <w:pPr>
        <w:pStyle w:val="Title"/>
      </w:pPr>
      <w:r>
        <w:t>SD Assignment 1</w:t>
      </w:r>
    </w:p>
    <w:p w14:paraId="44D2584C" w14:textId="27D02AAC" w:rsidR="00C6554A" w:rsidRPr="00D5413C" w:rsidRDefault="004569C5" w:rsidP="00C6554A">
      <w:pPr>
        <w:pStyle w:val="Subtitle"/>
      </w:pPr>
      <w:r>
        <w:t>Tennis schedule</w:t>
      </w:r>
    </w:p>
    <w:p w14:paraId="549224E3" w14:textId="05F9213A" w:rsidR="00C6554A" w:rsidRDefault="004569C5" w:rsidP="00C6554A">
      <w:pPr>
        <w:pStyle w:val="ContactInfo"/>
      </w:pPr>
      <w:r>
        <w:t>Calinescu Mirela</w:t>
      </w:r>
      <w:r w:rsidR="00C6554A">
        <w:t xml:space="preserve"> |</w:t>
      </w:r>
      <w:r w:rsidR="00C6554A" w:rsidRPr="00D5413C">
        <w:t xml:space="preserve"> </w:t>
      </w:r>
      <w:r>
        <w:t>2024</w:t>
      </w:r>
      <w:r w:rsidR="00C6554A">
        <w:br w:type="page"/>
      </w:r>
    </w:p>
    <w:p w14:paraId="54FC80F7" w14:textId="390A2607" w:rsidR="00000000" w:rsidRDefault="004569C5" w:rsidP="004569C5">
      <w:pPr>
        <w:pStyle w:val="Heading1"/>
      </w:pPr>
      <w:r>
        <w:lastRenderedPageBreak/>
        <w:t>Database Diagram</w:t>
      </w:r>
    </w:p>
    <w:p w14:paraId="66CBA58E" w14:textId="207FEEBC" w:rsidR="004569C5" w:rsidRDefault="004569C5" w:rsidP="004569C5">
      <w:r>
        <w:rPr>
          <w:noProof/>
        </w:rPr>
        <w:drawing>
          <wp:inline distT="0" distB="0" distL="0" distR="0" wp14:anchorId="660CD649" wp14:editId="0DBDAD4A">
            <wp:extent cx="4539570" cy="5776822"/>
            <wp:effectExtent l="0" t="0" r="0" b="0"/>
            <wp:docPr id="162413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13" cy="587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675FD" w14:textId="77777777" w:rsidR="004569C5" w:rsidRDefault="004569C5">
      <w:r>
        <w:br w:type="page"/>
      </w:r>
    </w:p>
    <w:p w14:paraId="20D61F54" w14:textId="2190F052" w:rsidR="004569C5" w:rsidRDefault="004569C5" w:rsidP="004569C5">
      <w:pPr>
        <w:pStyle w:val="Heading1"/>
      </w:pPr>
      <w:r>
        <w:lastRenderedPageBreak/>
        <w:t xml:space="preserve">Use-case </w:t>
      </w:r>
      <w:proofErr w:type="gramStart"/>
      <w:r>
        <w:t>Diagram</w:t>
      </w:r>
      <w:proofErr w:type="gramEnd"/>
    </w:p>
    <w:p w14:paraId="64E7187D" w14:textId="4653B523" w:rsidR="0011104C" w:rsidRDefault="0011104C" w:rsidP="004569C5">
      <w:r>
        <w:rPr>
          <w:noProof/>
        </w:rPr>
        <w:drawing>
          <wp:inline distT="0" distB="0" distL="0" distR="0" wp14:anchorId="1AC6EB8D" wp14:editId="626C9ABC">
            <wp:extent cx="5478145" cy="4962525"/>
            <wp:effectExtent l="0" t="0" r="8255" b="9525"/>
            <wp:docPr id="705766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CE2B" w14:textId="77777777" w:rsidR="0011104C" w:rsidRDefault="0011104C">
      <w:r>
        <w:br w:type="page"/>
      </w:r>
    </w:p>
    <w:p w14:paraId="2A222D02" w14:textId="13BD7593" w:rsidR="004569C5" w:rsidRDefault="004569C5" w:rsidP="004569C5">
      <w:pPr>
        <w:pStyle w:val="Heading1"/>
      </w:pPr>
      <w:r>
        <w:lastRenderedPageBreak/>
        <w:t>Class Diagram</w:t>
      </w:r>
    </w:p>
    <w:p w14:paraId="51210FE6" w14:textId="05F2C3A1" w:rsidR="004E761E" w:rsidRPr="004E761E" w:rsidRDefault="004E761E" w:rsidP="004E761E">
      <w:r>
        <w:rPr>
          <w:noProof/>
        </w:rPr>
        <w:drawing>
          <wp:inline distT="0" distB="0" distL="0" distR="0" wp14:anchorId="5B859176" wp14:editId="71B4716B">
            <wp:extent cx="4164014" cy="7555323"/>
            <wp:effectExtent l="0" t="0" r="8255" b="7620"/>
            <wp:docPr id="18613323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3234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44" cy="75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61E" w:rsidRPr="004E761E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16740" w14:textId="77777777" w:rsidR="00282286" w:rsidRDefault="00282286" w:rsidP="00C6554A">
      <w:pPr>
        <w:spacing w:before="0" w:after="0" w:line="240" w:lineRule="auto"/>
      </w:pPr>
      <w:r>
        <w:separator/>
      </w:r>
    </w:p>
  </w:endnote>
  <w:endnote w:type="continuationSeparator" w:id="0">
    <w:p w14:paraId="46FCECAA" w14:textId="77777777" w:rsidR="00282286" w:rsidRDefault="0028228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12C0C" w14:textId="77777777" w:rsidR="00000000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82DF3" w14:textId="77777777" w:rsidR="00282286" w:rsidRDefault="00282286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C36BBF8" w14:textId="77777777" w:rsidR="00282286" w:rsidRDefault="0028228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24757748">
    <w:abstractNumId w:val="9"/>
  </w:num>
  <w:num w:numId="2" w16cid:durableId="1410274996">
    <w:abstractNumId w:val="8"/>
  </w:num>
  <w:num w:numId="3" w16cid:durableId="690450263">
    <w:abstractNumId w:val="8"/>
  </w:num>
  <w:num w:numId="4" w16cid:durableId="82269235">
    <w:abstractNumId w:val="9"/>
  </w:num>
  <w:num w:numId="5" w16cid:durableId="1809283083">
    <w:abstractNumId w:val="12"/>
  </w:num>
  <w:num w:numId="6" w16cid:durableId="1891961784">
    <w:abstractNumId w:val="10"/>
  </w:num>
  <w:num w:numId="7" w16cid:durableId="2019384038">
    <w:abstractNumId w:val="11"/>
  </w:num>
  <w:num w:numId="8" w16cid:durableId="1168792331">
    <w:abstractNumId w:val="7"/>
  </w:num>
  <w:num w:numId="9" w16cid:durableId="1581259353">
    <w:abstractNumId w:val="6"/>
  </w:num>
  <w:num w:numId="10" w16cid:durableId="1793402826">
    <w:abstractNumId w:val="5"/>
  </w:num>
  <w:num w:numId="11" w16cid:durableId="1544631815">
    <w:abstractNumId w:val="4"/>
  </w:num>
  <w:num w:numId="12" w16cid:durableId="496917574">
    <w:abstractNumId w:val="3"/>
  </w:num>
  <w:num w:numId="13" w16cid:durableId="593199044">
    <w:abstractNumId w:val="2"/>
  </w:num>
  <w:num w:numId="14" w16cid:durableId="1771506373">
    <w:abstractNumId w:val="1"/>
  </w:num>
  <w:num w:numId="15" w16cid:durableId="204879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C5"/>
    <w:rsid w:val="0011104C"/>
    <w:rsid w:val="002554CD"/>
    <w:rsid w:val="00282286"/>
    <w:rsid w:val="00293B83"/>
    <w:rsid w:val="002B4294"/>
    <w:rsid w:val="0030120B"/>
    <w:rsid w:val="00333D0D"/>
    <w:rsid w:val="003C0840"/>
    <w:rsid w:val="004569C5"/>
    <w:rsid w:val="004C049F"/>
    <w:rsid w:val="004E761E"/>
    <w:rsid w:val="005000E2"/>
    <w:rsid w:val="006A3CE7"/>
    <w:rsid w:val="00C6554A"/>
    <w:rsid w:val="00ED7C44"/>
    <w:rsid w:val="00F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C56F7"/>
  <w15:chartTrackingRefBased/>
  <w15:docId w15:val="{48AFA915-0211-487C-A492-2ACBB9D5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3E762A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3E762A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3E762A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3E762A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3E762A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3E76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3E762A" w:themeColor="accent1" w:themeShade="BF"/>
        <w:bottom w:val="single" w:sz="4" w:space="10" w:color="3E762A" w:themeColor="accent1" w:themeShade="BF"/>
      </w:pBdr>
      <w:spacing w:before="360" w:after="360"/>
      <w:ind w:left="864" w:right="864"/>
      <w:jc w:val="center"/>
    </w:pPr>
    <w:rPr>
      <w:i/>
      <w:iCs/>
      <w:color w:val="3E76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3E762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3E762A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55F5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3E762A" w:themeColor="accent1" w:themeShade="BF"/>
        <w:left w:val="single" w:sz="2" w:space="10" w:color="3E762A" w:themeColor="accent1" w:themeShade="BF"/>
        <w:bottom w:val="single" w:sz="2" w:space="10" w:color="3E762A" w:themeColor="accent1" w:themeShade="BF"/>
        <w:right w:val="single" w:sz="2" w:space="10" w:color="3E762A" w:themeColor="accent1" w:themeShade="BF"/>
      </w:pBdr>
      <w:ind w:left="1152" w:right="1152"/>
    </w:pPr>
    <w:rPr>
      <w:rFonts w:eastAsiaTheme="minorEastAsia"/>
      <w:i/>
      <w:iCs/>
      <w:color w:val="3E762A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3E762A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626A1A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294E1C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rmandySR1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63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NormandySR2</dc:creator>
  <cp:keywords/>
  <dc:description/>
  <cp:lastModifiedBy>Mirela Petra Calinescu</cp:lastModifiedBy>
  <cp:revision>3</cp:revision>
  <dcterms:created xsi:type="dcterms:W3CDTF">2024-05-15T04:36:00Z</dcterms:created>
  <dcterms:modified xsi:type="dcterms:W3CDTF">2024-05-15T05:39:00Z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2024-05-15T05:13:34Z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109fd796-6e3c-4185-aad1-aa8e5d167539</vt:lpwstr>
  </property>
  <property fmtid="{D5CDD505-2E9C-101B-9397-08002B2CF9AE}" pid="8" name="MSIP_Label_5b58b62f-6f94-46bd-8089-18e64b0a9abb_ContentBits">
    <vt:lpwstr>0</vt:lpwstr>
  </property>
</Properties>
</file>